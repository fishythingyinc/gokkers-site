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AA161D" w:rsidRDefault="00F73C04">
      <w:pPr>
        <w:pStyle w:val="Kop1"/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 w:rsidR="00AA161D" w:rsidRPr="00AA161D">
        <w:rPr>
          <w:lang w:val="en-US"/>
        </w:rPr>
        <w:t xml:space="preserve"> Test </w:t>
      </w:r>
      <w:proofErr w:type="spellStart"/>
      <w:r w:rsidR="00AA161D" w:rsidRPr="00AA161D">
        <w:rPr>
          <w:lang w:val="en-US"/>
        </w:rPr>
        <w:t>Gokkers</w:t>
      </w:r>
      <w:proofErr w:type="spellEnd"/>
      <w:r w:rsidR="00AA161D">
        <w:rPr>
          <w:lang w:val="en-US"/>
        </w:rPr>
        <w:t xml:space="preserve"> PHP</w:t>
      </w:r>
      <w:r w:rsidR="00AA161D" w:rsidRPr="00AA161D">
        <w:rPr>
          <w:lang w:val="en-US"/>
        </w:rPr>
        <w:t xml:space="preserve"> | Fishy Thingy INC</w:t>
      </w:r>
      <w:r w:rsidR="00AA161D">
        <w:rPr>
          <w:lang w:val="en-US"/>
        </w:rPr>
        <w:t>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AA161D">
            <w:pPr>
              <w:pStyle w:val="Gegevensstudent"/>
            </w:pPr>
            <w:r>
              <w:t>Test aanbieder</w:t>
            </w:r>
          </w:p>
        </w:tc>
        <w:tc>
          <w:tcPr>
            <w:tcW w:w="3179" w:type="dxa"/>
            <w:vAlign w:val="bottom"/>
          </w:tcPr>
          <w:p w:rsidR="00B57EF5" w:rsidRDefault="00AA161D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 w:rsidTr="00AA161D">
        <w:trPr>
          <w:trHeight w:val="360"/>
        </w:trPr>
        <w:tc>
          <w:tcPr>
            <w:tcW w:w="1142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179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88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314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AA161D" w:rsidRDefault="00AA161D" w:rsidP="00AA161D">
      <w:pPr>
        <w:pStyle w:val="Instructies"/>
      </w:pPr>
      <w:r>
        <w:t>Lees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AA161D" w:rsidRDefault="00AA161D" w:rsidP="00E46F3F">
      <w:pPr>
        <w:pStyle w:val="Vraag"/>
        <w:numPr>
          <w:ilvl w:val="0"/>
          <w:numId w:val="11"/>
        </w:numPr>
      </w:pPr>
      <w:r>
        <w:t>Kan je registreren?</w:t>
      </w:r>
      <w:r w:rsidR="00C945DB">
        <w:tab/>
      </w:r>
      <w:r w:rsidR="00C945DB">
        <w:tab/>
      </w:r>
      <w:r w:rsidR="00C945DB">
        <w:tab/>
      </w:r>
      <w:r w:rsidR="00C945DB">
        <w:tab/>
      </w:r>
      <w:r w:rsidR="00C945DB">
        <w:tab/>
      </w:r>
      <w:r w:rsidR="00C945DB">
        <w:tab/>
      </w:r>
      <w:r w:rsidR="00C945DB">
        <w:tab/>
      </w:r>
      <w:r w:rsidR="00C945DB">
        <w:tab/>
        <w:t>____</w:t>
      </w:r>
    </w:p>
    <w:p w:rsidR="00AA161D" w:rsidRDefault="00AA161D" w:rsidP="00E46F3F">
      <w:pPr>
        <w:pStyle w:val="Vraag"/>
        <w:numPr>
          <w:ilvl w:val="0"/>
          <w:numId w:val="11"/>
        </w:numPr>
      </w:pPr>
      <w:r>
        <w:t>Kan je inloggen als je geregistreerd hebt?</w:t>
      </w:r>
      <w:r w:rsidR="00C945DB">
        <w:tab/>
      </w:r>
      <w:r w:rsidR="00C945DB">
        <w:tab/>
      </w:r>
      <w:r w:rsidR="00C945DB">
        <w:tab/>
      </w:r>
      <w:r w:rsidR="00C945DB">
        <w:tab/>
      </w:r>
      <w:r w:rsidR="00C945DB">
        <w:tab/>
        <w:t>____</w:t>
      </w:r>
    </w:p>
    <w:p w:rsidR="00AA161D" w:rsidRDefault="00AA161D" w:rsidP="00E46F3F">
      <w:pPr>
        <w:pStyle w:val="Vraag"/>
        <w:numPr>
          <w:ilvl w:val="0"/>
          <w:numId w:val="11"/>
        </w:numPr>
      </w:pPr>
      <w:r>
        <w:t>Krijg je een activatiemail binnen na het registreren?</w:t>
      </w:r>
      <w:r w:rsidR="00C945DB">
        <w:tab/>
      </w:r>
      <w:r w:rsidR="00C945DB">
        <w:tab/>
      </w:r>
      <w:r w:rsidR="00C945DB">
        <w:tab/>
      </w:r>
      <w:r w:rsidR="00C945DB">
        <w:tab/>
        <w:t>____</w:t>
      </w:r>
    </w:p>
    <w:p w:rsidR="00AA161D" w:rsidRDefault="00AA161D" w:rsidP="00E46F3F">
      <w:pPr>
        <w:pStyle w:val="Vraag"/>
        <w:numPr>
          <w:ilvl w:val="0"/>
          <w:numId w:val="11"/>
        </w:numPr>
      </w:pPr>
      <w:r>
        <w:t>Kan je niet met duplicaten inloggen/registreren (2 dezelfde email of username)?</w:t>
      </w:r>
      <w:r w:rsidR="00C945DB">
        <w:tab/>
        <w:t>____</w:t>
      </w:r>
    </w:p>
    <w:p w:rsidR="00AA161D" w:rsidRDefault="00AA161D" w:rsidP="00E46F3F">
      <w:pPr>
        <w:pStyle w:val="Vraag"/>
        <w:numPr>
          <w:ilvl w:val="0"/>
          <w:numId w:val="11"/>
        </w:numPr>
      </w:pPr>
      <w:r>
        <w:t>Kan je het spel niet downloaden als je niet ingelogd bent?</w:t>
      </w:r>
      <w:r w:rsidR="00C945DB">
        <w:tab/>
      </w:r>
      <w:r w:rsidR="00C945DB">
        <w:tab/>
      </w:r>
      <w:r w:rsidR="00C945DB">
        <w:tab/>
        <w:t>____</w:t>
      </w:r>
    </w:p>
    <w:p w:rsidR="00B57EF5" w:rsidRDefault="00AA161D" w:rsidP="00E46F3F">
      <w:pPr>
        <w:pStyle w:val="Vraag"/>
        <w:numPr>
          <w:ilvl w:val="0"/>
          <w:numId w:val="11"/>
        </w:numPr>
      </w:pPr>
      <w:r>
        <w:t>Komt dezelfde pop-up niet 2 keer als je de pagina ververst?</w:t>
      </w:r>
      <w:r w:rsidR="00C945DB">
        <w:tab/>
      </w:r>
      <w:r w:rsidR="00C945DB">
        <w:tab/>
      </w:r>
      <w:r w:rsidR="00C945DB">
        <w:tab/>
        <w:t>____</w:t>
      </w:r>
    </w:p>
    <w:p w:rsidR="00C945DB" w:rsidRDefault="00C945DB" w:rsidP="00546FE1">
      <w:pPr>
        <w:pStyle w:val="Vraag"/>
        <w:numPr>
          <w:ilvl w:val="0"/>
          <w:numId w:val="11"/>
        </w:numPr>
      </w:pPr>
      <w:r>
        <w:t>Is er tijdens het testen nergens een fout opgetreden?</w:t>
      </w:r>
      <w:r>
        <w:tab/>
      </w:r>
      <w:r>
        <w:tab/>
      </w:r>
      <w:r>
        <w:tab/>
      </w:r>
      <w:r>
        <w:tab/>
        <w:t>____</w:t>
      </w:r>
      <w:bookmarkStart w:id="0" w:name="_GoBack"/>
      <w:bookmarkEnd w:id="0"/>
    </w:p>
    <w:p w:rsidR="00C945DB" w:rsidRDefault="00C945DB" w:rsidP="00E46F3F">
      <w:pPr>
        <w:pStyle w:val="Vraag"/>
        <w:numPr>
          <w:ilvl w:val="0"/>
          <w:numId w:val="11"/>
        </w:numPr>
      </w:pPr>
      <w:r>
        <w:t xml:space="preserve">Kan je niet registreren als je de </w:t>
      </w:r>
      <w:proofErr w:type="spellStart"/>
      <w:r>
        <w:t>Terms</w:t>
      </w:r>
      <w:proofErr w:type="spellEnd"/>
      <w:r>
        <w:t xml:space="preserve"> of Service niet </w:t>
      </w:r>
      <w:r w:rsidR="00E46F3F">
        <w:t>accepteert</w:t>
      </w:r>
      <w:r>
        <w:t>?</w:t>
      </w:r>
      <w:r>
        <w:tab/>
      </w:r>
      <w:r>
        <w:tab/>
      </w:r>
      <w:r>
        <w:tab/>
        <w:t>____</w:t>
      </w:r>
    </w:p>
    <w:p w:rsidR="00E46F3F" w:rsidRDefault="00E46F3F" w:rsidP="00E46F3F">
      <w:pPr>
        <w:pStyle w:val="Vraag"/>
        <w:numPr>
          <w:ilvl w:val="0"/>
          <w:numId w:val="11"/>
        </w:numPr>
      </w:pPr>
      <w:r>
        <w:t>Speelt de video op de juiste manier af?</w:t>
      </w:r>
      <w:r>
        <w:tab/>
      </w:r>
      <w:r>
        <w:tab/>
      </w:r>
      <w:r>
        <w:tab/>
      </w:r>
      <w:r>
        <w:tab/>
      </w:r>
      <w:r>
        <w:tab/>
      </w:r>
      <w:r>
        <w:tab/>
        <w:t>____</w:t>
      </w:r>
    </w:p>
    <w:p w:rsidR="00C945DB" w:rsidRDefault="00C945DB" w:rsidP="00C945DB">
      <w:pPr>
        <w:pStyle w:val="Vraag"/>
        <w:ind w:left="720" w:hanging="720"/>
      </w:pPr>
    </w:p>
    <w:sectPr w:rsidR="00C945DB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9D0" w:rsidRDefault="005939D0">
      <w:r>
        <w:separator/>
      </w:r>
    </w:p>
  </w:endnote>
  <w:endnote w:type="continuationSeparator" w:id="0">
    <w:p w:rsidR="005939D0" w:rsidRDefault="0059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546F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9D0" w:rsidRDefault="005939D0">
      <w:r>
        <w:separator/>
      </w:r>
    </w:p>
  </w:footnote>
  <w:footnote w:type="continuationSeparator" w:id="0">
    <w:p w:rsidR="005939D0" w:rsidRDefault="0059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FFB"/>
    <w:multiLevelType w:val="hybridMultilevel"/>
    <w:tmpl w:val="D8688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7436"/>
    <w:multiLevelType w:val="hybridMultilevel"/>
    <w:tmpl w:val="1262A0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307E"/>
    <w:multiLevelType w:val="hybridMultilevel"/>
    <w:tmpl w:val="1E48FF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2BEB"/>
    <w:multiLevelType w:val="hybridMultilevel"/>
    <w:tmpl w:val="187A43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13AEE"/>
    <w:multiLevelType w:val="hybridMultilevel"/>
    <w:tmpl w:val="23B8C0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952F3"/>
    <w:multiLevelType w:val="hybridMultilevel"/>
    <w:tmpl w:val="D1E6DE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760A"/>
    <w:multiLevelType w:val="hybridMultilevel"/>
    <w:tmpl w:val="A69AF7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00897"/>
    <w:multiLevelType w:val="hybridMultilevel"/>
    <w:tmpl w:val="841A61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7E97"/>
    <w:multiLevelType w:val="hybridMultilevel"/>
    <w:tmpl w:val="8BE0A2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3048B"/>
    <w:multiLevelType w:val="hybridMultilevel"/>
    <w:tmpl w:val="ACBE6098"/>
    <w:lvl w:ilvl="0" w:tplc="0413000F">
      <w:start w:val="1"/>
      <w:numFmt w:val="decimal"/>
      <w:lvlText w:val="%1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1D"/>
    <w:rsid w:val="001A7F19"/>
    <w:rsid w:val="001E075A"/>
    <w:rsid w:val="004F13FD"/>
    <w:rsid w:val="00546FE1"/>
    <w:rsid w:val="005939D0"/>
    <w:rsid w:val="00917CDC"/>
    <w:rsid w:val="00AA161D"/>
    <w:rsid w:val="00B57EF5"/>
    <w:rsid w:val="00B74C27"/>
    <w:rsid w:val="00C945DB"/>
    <w:rsid w:val="00CB7490"/>
    <w:rsid w:val="00DF45D6"/>
    <w:rsid w:val="00E46F3F"/>
    <w:rsid w:val="00E82EE3"/>
    <w:rsid w:val="00F71F49"/>
    <w:rsid w:val="00F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3592E0"/>
  <w15:docId w15:val="{B011F940-F3B9-4A4F-AC33-B097DCFB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19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6</cp:revision>
  <cp:lastPrinted>2004-01-22T15:32:00Z</cp:lastPrinted>
  <dcterms:created xsi:type="dcterms:W3CDTF">2017-03-28T12:14:00Z</dcterms:created>
  <dcterms:modified xsi:type="dcterms:W3CDTF">2017-03-31T10:10:00Z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